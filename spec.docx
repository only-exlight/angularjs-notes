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rebuchet MS" w:eastAsiaTheme="minorEastAsia" w:hAnsi="Trebuchet MS" w:cstheme="minorBidi"/>
          <w:noProof w:val="0"/>
          <w:color w:val="000000" w:themeColor="text1"/>
          <w:sz w:val="18"/>
          <w:szCs w:val="18"/>
          <w:lang w:val="en-US" w:eastAsia="en-US"/>
        </w:rPr>
        <w:alias w:val="Введите текст"/>
        <w:tag w:val="Введите текст"/>
        <w:id w:val="-860739145"/>
        <w:placeholder>
          <w:docPart w:val="5C0394038ACD41CFB041AFEBF77ACF04"/>
        </w:placeholder>
      </w:sdtPr>
      <w:sdtEndPr/>
      <w:sdtContent>
        <w:p w14:paraId="2C871FAD" w14:textId="77777777" w:rsidR="002C6439" w:rsidRPr="00D93A76" w:rsidRDefault="002C6439" w:rsidP="079EA185">
          <w:pPr>
            <w:pStyle w:val="Headertext"/>
            <w:rPr>
              <w:rFonts w:ascii="Trebuchet MS" w:eastAsiaTheme="minorEastAsia" w:hAnsi="Trebuchet MS" w:cstheme="minorBidi"/>
              <w:noProof w:val="0"/>
              <w:color w:val="595959" w:themeColor="text1" w:themeTint="A6"/>
              <w:sz w:val="18"/>
              <w:szCs w:val="18"/>
              <w:lang w:eastAsia="en-US"/>
            </w:rPr>
          </w:pPr>
          <w:r w:rsidRPr="002C6439">
            <w:rPr>
              <w:rFonts w:ascii="Trebuchet MS" w:hAnsi="Trebuchet MS" w:cs="Times New Roman"/>
              <w:color w:val="auto"/>
              <w:sz w:val="22"/>
            </w:rPr>
            <w:drawing>
              <wp:anchor distT="0" distB="0" distL="114300" distR="114300" simplePos="0" relativeHeight="251659264" behindDoc="0" locked="0" layoutInCell="1" allowOverlap="1" wp14:anchorId="5A5ED922" wp14:editId="03BCC6D2">
                <wp:simplePos x="0" y="0"/>
                <wp:positionH relativeFrom="column">
                  <wp:posOffset>-3810</wp:posOffset>
                </wp:positionH>
                <wp:positionV relativeFrom="paragraph">
                  <wp:posOffset>2540</wp:posOffset>
                </wp:positionV>
                <wp:extent cx="1948180" cy="765810"/>
                <wp:effectExtent l="0" t="0" r="0" b="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rooma rev1v2.png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0514" t="29808" r="21241" b="30128"/>
                        <a:stretch/>
                      </pic:blipFill>
                      <pic:spPr bwMode="auto">
                        <a:xfrm>
                          <a:off x="0" y="0"/>
                          <a:ext cx="1948180" cy="765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6D6E858" w14:textId="77777777" w:rsidR="002C6439" w:rsidRPr="002C6439" w:rsidRDefault="002C6439" w:rsidP="002C6439">
          <w:pPr>
            <w:pStyle w:val="Headertext"/>
            <w:rPr>
              <w:rFonts w:ascii="Trebuchet MS" w:hAnsi="Trebuchet MS"/>
              <w:color w:val="595959" w:themeColor="text1" w:themeTint="A6"/>
              <w:sz w:val="18"/>
              <w:szCs w:val="18"/>
            </w:rPr>
          </w:pPr>
        </w:p>
        <w:p w14:paraId="0D9C502A" w14:textId="77777777" w:rsidR="002C6439" w:rsidRPr="002C6439" w:rsidRDefault="002C6439" w:rsidP="079EA185">
          <w:pPr>
            <w:pStyle w:val="Headertext"/>
            <w:rPr>
              <w:rFonts w:ascii="Trebuchet MS" w:hAnsi="Trebuchet MS" w:cs="Calibri"/>
              <w:color w:val="595959" w:themeColor="text1" w:themeTint="A6"/>
              <w:sz w:val="18"/>
              <w:szCs w:val="18"/>
              <w:lang w:val="en-US"/>
            </w:rPr>
          </w:pPr>
        </w:p>
        <w:p w14:paraId="36A64FBA" w14:textId="77777777" w:rsidR="009C53B4" w:rsidRDefault="00607B01" w:rsidP="079EA185">
          <w:pPr>
            <w:spacing w:before="40"/>
            <w:jc w:val="right"/>
            <w:rPr>
              <w:rFonts w:ascii="Trebuchet MS" w:hAnsi="Trebuchet MS" w:cs="Calibri"/>
              <w:sz w:val="18"/>
              <w:szCs w:val="18"/>
            </w:rPr>
          </w:pPr>
        </w:p>
      </w:sdtContent>
    </w:sdt>
    <w:p w14:paraId="0A86C962" w14:textId="3E5F9039" w:rsidR="009C53B4" w:rsidRPr="009C53B4" w:rsidRDefault="009C53B4" w:rsidP="009C53B4">
      <w:pPr>
        <w:spacing w:before="40"/>
        <w:jc w:val="right"/>
        <w:rPr>
          <w:rStyle w:val="aff4"/>
          <w:rFonts w:ascii="Trebuchet MS" w:hAnsi="Trebuchet MS" w:cs="Calibri"/>
          <w:color w:val="595959" w:themeColor="text1" w:themeTint="A6"/>
          <w:sz w:val="18"/>
          <w:szCs w:val="18"/>
          <w:u w:val="none"/>
        </w:rPr>
      </w:pPr>
    </w:p>
    <w:sdt>
      <w:sdtPr>
        <w:rPr>
          <w:color w:val="CC9900" w:themeColor="hyperlink"/>
          <w:u w:val="single"/>
        </w:rPr>
        <w:id w:val="1843116983"/>
        <w:placeholder>
          <w:docPart w:val="5670EEA1ADB44A74B25B1578147B4BE2"/>
        </w:placeholder>
      </w:sdtPr>
      <w:sdtEndPr>
        <w:rPr>
          <w:color w:val="000000" w:themeColor="text1"/>
          <w:u w:val="none"/>
        </w:rPr>
      </w:sdtEndPr>
      <w:sdtContent>
        <w:p w14:paraId="6CE596C6" w14:textId="2383AD86" w:rsidR="2B7B21FB" w:rsidRPr="00E009DD" w:rsidRDefault="079EA185" w:rsidP="00E009DD">
          <w:pPr>
            <w:pStyle w:val="a7"/>
            <w:jc w:val="center"/>
          </w:pPr>
          <w:r>
            <w:t xml:space="preserve"> </w:t>
          </w:r>
          <w:r>
            <w:rPr>
              <w:caps w:val="0"/>
            </w:rPr>
            <w:t>Тестовое задание</w:t>
          </w:r>
        </w:p>
      </w:sdtContent>
    </w:sdt>
    <w:p w14:paraId="340FF5B3" w14:textId="47B84B55" w:rsidR="008E1396" w:rsidRPr="00411711" w:rsidRDefault="079EA185" w:rsidP="002C6439">
      <w:r>
        <w:t xml:space="preserve">Андрей, ты прошел первый этап собеседования на должность </w:t>
      </w:r>
      <w:proofErr w:type="spellStart"/>
      <w:r>
        <w:t>Frontend</w:t>
      </w:r>
      <w:proofErr w:type="spellEnd"/>
      <w:r>
        <w:t xml:space="preserve"> - разработчика компании </w:t>
      </w:r>
      <w:proofErr w:type="spellStart"/>
      <w:r w:rsidRPr="079EA185">
        <w:rPr>
          <w:lang w:val="en-US"/>
        </w:rPr>
        <w:t>Brooma</w:t>
      </w:r>
      <w:proofErr w:type="spellEnd"/>
      <w:r>
        <w:t>.</w:t>
      </w:r>
    </w:p>
    <w:p w14:paraId="4F262F1B" w14:textId="36F77A95" w:rsidR="2B7B21FB" w:rsidRDefault="2B7B21FB" w:rsidP="2B7B21FB">
      <w:r>
        <w:t>Следующим этапом буде</w:t>
      </w:r>
      <w:r w:rsidR="00E009DD">
        <w:t>т прохождение тестового задания. Это финальный этап, на основании его результатов мы примем окончательное решение по твоей кандидатуре.</w:t>
      </w:r>
    </w:p>
    <w:p w14:paraId="1150493A" w14:textId="77777777" w:rsidR="00E009DD" w:rsidRDefault="2B7B21FB" w:rsidP="2B7B21FB">
      <w:pPr>
        <w:rPr>
          <w:rFonts w:ascii="Arial" w:eastAsia="Arial" w:hAnsi="Arial" w:cs="Arial"/>
          <w:color w:val="1D1C1D"/>
        </w:rPr>
      </w:pPr>
      <w:r w:rsidRPr="2B7B21FB">
        <w:rPr>
          <w:rFonts w:ascii="Arial" w:eastAsia="Arial" w:hAnsi="Arial" w:cs="Arial"/>
          <w:color w:val="1D1C1D"/>
        </w:rPr>
        <w:t xml:space="preserve">Итак, </w:t>
      </w:r>
      <w:r w:rsidR="00E009DD">
        <w:rPr>
          <w:rFonts w:ascii="Arial" w:eastAsia="Arial" w:hAnsi="Arial" w:cs="Arial"/>
          <w:color w:val="1D1C1D"/>
        </w:rPr>
        <w:t>необходимо разработать</w:t>
      </w:r>
      <w:r w:rsidRPr="2B7B21FB">
        <w:rPr>
          <w:rFonts w:ascii="Arial" w:eastAsia="Arial" w:hAnsi="Arial" w:cs="Arial"/>
          <w:color w:val="1D1C1D"/>
        </w:rPr>
        <w:t xml:space="preserve"> приложение для заметок. Основной экран - список заметок. В нём есть поле поиска заметок. При вводе текста в это поле должна происходить фильтрация заметок по наличию искомого текста в названии или тексте заметки. Возможно создавать и удалять заметки. У заметок только два поля - название и текст. Название - опциональное. Новая заметка добавляется в начало списка. </w:t>
      </w:r>
    </w:p>
    <w:p w14:paraId="7354558A" w14:textId="77777777" w:rsidR="00E009DD" w:rsidRDefault="00E009DD" w:rsidP="2B7B21FB">
      <w:pPr>
        <w:rPr>
          <w:rFonts w:ascii="Arial" w:eastAsia="Arial" w:hAnsi="Arial" w:cs="Arial"/>
          <w:color w:val="1D1C1D"/>
        </w:rPr>
      </w:pPr>
    </w:p>
    <w:p w14:paraId="05627530" w14:textId="572A4803" w:rsidR="00E009DD" w:rsidRPr="00E009DD" w:rsidRDefault="00E009DD" w:rsidP="2B7B21FB">
      <w:pPr>
        <w:rPr>
          <w:rFonts w:ascii="Arial" w:eastAsia="Arial" w:hAnsi="Arial" w:cs="Arial"/>
          <w:b/>
          <w:color w:val="1D1C1D"/>
          <w:lang w:val="en-US"/>
        </w:rPr>
      </w:pPr>
      <w:r w:rsidRPr="00E009DD">
        <w:rPr>
          <w:rFonts w:ascii="Arial" w:eastAsia="Arial" w:hAnsi="Arial" w:cs="Arial"/>
          <w:b/>
          <w:color w:val="1D1C1D"/>
        </w:rPr>
        <w:t>Технический стек</w:t>
      </w:r>
      <w:r w:rsidRPr="00E009DD">
        <w:rPr>
          <w:rFonts w:ascii="Arial" w:eastAsia="Arial" w:hAnsi="Arial" w:cs="Arial"/>
          <w:b/>
          <w:color w:val="1D1C1D"/>
          <w:lang w:val="en-US"/>
        </w:rPr>
        <w:t>:</w:t>
      </w:r>
    </w:p>
    <w:p w14:paraId="67AA4553" w14:textId="5015E739" w:rsidR="2B7B21FB" w:rsidRDefault="2B7B21FB" w:rsidP="2B7B21FB">
      <w:r w:rsidRPr="2B7B21FB">
        <w:rPr>
          <w:rFonts w:ascii="Arial" w:eastAsia="Arial" w:hAnsi="Arial" w:cs="Arial"/>
          <w:color w:val="1D1C1D"/>
        </w:rPr>
        <w:t xml:space="preserve">Все данные хранятся в </w:t>
      </w:r>
      <w:proofErr w:type="spellStart"/>
      <w:r w:rsidRPr="2B7B21FB">
        <w:rPr>
          <w:rFonts w:ascii="Arial" w:eastAsia="Arial" w:hAnsi="Arial" w:cs="Arial"/>
          <w:color w:val="1D1C1D"/>
        </w:rPr>
        <w:t>local</w:t>
      </w:r>
      <w:proofErr w:type="spellEnd"/>
      <w:r w:rsidRPr="2B7B21FB">
        <w:rPr>
          <w:rFonts w:ascii="Arial" w:eastAsia="Arial" w:hAnsi="Arial" w:cs="Arial"/>
          <w:color w:val="1D1C1D"/>
        </w:rPr>
        <w:t xml:space="preserve"> </w:t>
      </w:r>
      <w:proofErr w:type="spellStart"/>
      <w:r w:rsidRPr="2B7B21FB">
        <w:rPr>
          <w:rFonts w:ascii="Arial" w:eastAsia="Arial" w:hAnsi="Arial" w:cs="Arial"/>
          <w:color w:val="1D1C1D"/>
        </w:rPr>
        <w:t>storage</w:t>
      </w:r>
      <w:proofErr w:type="spellEnd"/>
      <w:r w:rsidRPr="2B7B21FB">
        <w:rPr>
          <w:rFonts w:ascii="Arial" w:eastAsia="Arial" w:hAnsi="Arial" w:cs="Arial"/>
          <w:color w:val="1D1C1D"/>
        </w:rPr>
        <w:t xml:space="preserve">. Приложение должно быть написано на </w:t>
      </w:r>
      <w:proofErr w:type="spellStart"/>
      <w:r w:rsidRPr="2B7B21FB">
        <w:rPr>
          <w:rFonts w:ascii="Arial" w:eastAsia="Arial" w:hAnsi="Arial" w:cs="Arial"/>
          <w:color w:val="1D1C1D"/>
        </w:rPr>
        <w:t>AngularJS</w:t>
      </w:r>
      <w:proofErr w:type="spellEnd"/>
      <w:r w:rsidRPr="2B7B21FB">
        <w:rPr>
          <w:rFonts w:ascii="Arial" w:eastAsia="Arial" w:hAnsi="Arial" w:cs="Arial"/>
          <w:color w:val="1D1C1D"/>
        </w:rPr>
        <w:t xml:space="preserve"> (именно так, </w:t>
      </w:r>
      <w:r w:rsidRPr="2B7B21FB">
        <w:rPr>
          <w:rFonts w:ascii="Arial" w:eastAsia="Arial" w:hAnsi="Arial" w:cs="Arial"/>
          <w:b/>
          <w:bCs/>
          <w:color w:val="1D1C1D"/>
        </w:rPr>
        <w:t>не</w:t>
      </w:r>
      <w:r w:rsidRPr="2B7B21FB">
        <w:rPr>
          <w:rFonts w:ascii="Arial" w:eastAsia="Arial" w:hAnsi="Arial" w:cs="Arial"/>
          <w:color w:val="1D1C1D"/>
        </w:rPr>
        <w:t xml:space="preserve"> на </w:t>
      </w:r>
      <w:proofErr w:type="spellStart"/>
      <w:r w:rsidRPr="2B7B21FB">
        <w:rPr>
          <w:rFonts w:ascii="Arial" w:eastAsia="Arial" w:hAnsi="Arial" w:cs="Arial"/>
          <w:color w:val="1D1C1D"/>
        </w:rPr>
        <w:t>Angular</w:t>
      </w:r>
      <w:proofErr w:type="spellEnd"/>
      <w:r w:rsidRPr="2B7B21FB">
        <w:rPr>
          <w:rFonts w:ascii="Arial" w:eastAsia="Arial" w:hAnsi="Arial" w:cs="Arial"/>
          <w:color w:val="1D1C1D"/>
        </w:rPr>
        <w:t xml:space="preserve">). UX придумать самостоятельно. </w:t>
      </w:r>
    </w:p>
    <w:p w14:paraId="702DED65" w14:textId="77777777" w:rsidR="00E009DD" w:rsidRPr="00E009DD" w:rsidRDefault="00E009DD" w:rsidP="2B7B21FB">
      <w:pPr>
        <w:rPr>
          <w:rFonts w:ascii="Arial" w:eastAsia="Arial" w:hAnsi="Arial" w:cs="Arial"/>
          <w:b/>
          <w:color w:val="1D1C1D"/>
          <w:lang w:val="en-US"/>
        </w:rPr>
      </w:pPr>
      <w:r w:rsidRPr="00E009DD">
        <w:rPr>
          <w:rFonts w:ascii="Arial" w:eastAsia="Arial" w:hAnsi="Arial" w:cs="Arial"/>
          <w:b/>
          <w:color w:val="1D1C1D"/>
        </w:rPr>
        <w:t>Что мы оцениваем и проверяем</w:t>
      </w:r>
      <w:r w:rsidRPr="00E009DD">
        <w:rPr>
          <w:rFonts w:ascii="Arial" w:eastAsia="Arial" w:hAnsi="Arial" w:cs="Arial"/>
          <w:b/>
          <w:color w:val="1D1C1D"/>
          <w:lang w:val="en-US"/>
        </w:rPr>
        <w:t>:</w:t>
      </w:r>
    </w:p>
    <w:p w14:paraId="701B3BF4" w14:textId="181082FD" w:rsidR="2B7B21FB" w:rsidRPr="00E009DD" w:rsidRDefault="079EA185" w:rsidP="00E009DD">
      <w:pPr>
        <w:pStyle w:val="afa"/>
        <w:numPr>
          <w:ilvl w:val="0"/>
          <w:numId w:val="9"/>
        </w:numPr>
        <w:rPr>
          <w:rFonts w:ascii="Arial" w:eastAsia="Arial" w:hAnsi="Arial" w:cs="Arial"/>
          <w:color w:val="1D1C1D"/>
        </w:rPr>
      </w:pPr>
      <w:r w:rsidRPr="00E009DD">
        <w:rPr>
          <w:rFonts w:ascii="Arial" w:eastAsia="Arial" w:hAnsi="Arial" w:cs="Arial"/>
          <w:color w:val="1D1C1D"/>
        </w:rPr>
        <w:t>качество кода</w:t>
      </w:r>
    </w:p>
    <w:p w14:paraId="213800AB" w14:textId="7C2DA065" w:rsidR="00E009DD" w:rsidRPr="00E009DD" w:rsidRDefault="00E009DD" w:rsidP="00E009DD">
      <w:pPr>
        <w:pStyle w:val="afa"/>
        <w:numPr>
          <w:ilvl w:val="0"/>
          <w:numId w:val="9"/>
        </w:numPr>
        <w:rPr>
          <w:rFonts w:ascii="Arial" w:eastAsia="Arial" w:hAnsi="Arial" w:cs="Arial"/>
          <w:color w:val="1D1C1D"/>
        </w:rPr>
      </w:pPr>
      <w:r w:rsidRPr="00E009DD">
        <w:rPr>
          <w:rFonts w:ascii="Arial" w:eastAsia="Arial" w:hAnsi="Arial" w:cs="Arial"/>
          <w:color w:val="1D1C1D"/>
        </w:rPr>
        <w:t>архитектурный подход и разделение приложения на корректные слои</w:t>
      </w:r>
    </w:p>
    <w:p w14:paraId="32AAC6F9" w14:textId="02A9061E" w:rsidR="00E009DD" w:rsidRPr="00E009DD" w:rsidRDefault="00E009DD" w:rsidP="00E009DD">
      <w:pPr>
        <w:pStyle w:val="afa"/>
        <w:numPr>
          <w:ilvl w:val="0"/>
          <w:numId w:val="9"/>
        </w:numPr>
        <w:rPr>
          <w:rFonts w:ascii="Arial" w:eastAsia="Arial" w:hAnsi="Arial" w:cs="Arial"/>
          <w:color w:val="1D1C1D"/>
        </w:rPr>
      </w:pPr>
      <w:r w:rsidRPr="00E009DD">
        <w:rPr>
          <w:rFonts w:ascii="Arial" w:eastAsia="Arial" w:hAnsi="Arial" w:cs="Arial"/>
          <w:color w:val="1D1C1D"/>
        </w:rPr>
        <w:t>наличие ошибок в логике</w:t>
      </w:r>
    </w:p>
    <w:p w14:paraId="5CA009E9" w14:textId="7FAD48E6" w:rsidR="00E009DD" w:rsidRPr="00E009DD" w:rsidRDefault="00E009DD" w:rsidP="00E009DD">
      <w:pPr>
        <w:pStyle w:val="afa"/>
        <w:numPr>
          <w:ilvl w:val="0"/>
          <w:numId w:val="9"/>
        </w:numPr>
        <w:rPr>
          <w:rFonts w:ascii="Arial" w:eastAsia="Arial" w:hAnsi="Arial" w:cs="Arial"/>
          <w:color w:val="1D1C1D"/>
        </w:rPr>
      </w:pPr>
      <w:r w:rsidRPr="00E009DD">
        <w:rPr>
          <w:rFonts w:ascii="Arial" w:eastAsia="Arial" w:hAnsi="Arial" w:cs="Arial"/>
          <w:color w:val="1D1C1D"/>
        </w:rPr>
        <w:t xml:space="preserve">инструкцию по поставке и легкость развертывания приложения по ней </w:t>
      </w:r>
    </w:p>
    <w:p w14:paraId="15E99FCA" w14:textId="77777777" w:rsidR="00E009DD" w:rsidRDefault="00E009DD" w:rsidP="2B7B21FB"/>
    <w:p w14:paraId="35ABE1F9" w14:textId="58CC9043" w:rsidR="079EA185" w:rsidRDefault="079EA185" w:rsidP="079EA185">
      <w:pPr>
        <w:rPr>
          <w:rFonts w:ascii="Arial" w:eastAsia="Arial" w:hAnsi="Arial" w:cs="Arial"/>
          <w:color w:val="1D1C1D"/>
        </w:rPr>
      </w:pPr>
    </w:p>
    <w:p w14:paraId="4609DF48" w14:textId="0C19778E" w:rsidR="079EA185" w:rsidRDefault="079EA185" w:rsidP="079EA185">
      <w:pPr>
        <w:rPr>
          <w:rFonts w:ascii="Arial" w:eastAsia="Arial" w:hAnsi="Arial" w:cs="Arial"/>
          <w:color w:val="1D1C1D"/>
        </w:rPr>
      </w:pPr>
      <w:r w:rsidRPr="079EA185">
        <w:rPr>
          <w:rFonts w:ascii="Arial" w:eastAsia="Arial" w:hAnsi="Arial" w:cs="Arial"/>
          <w:color w:val="1D1C1D"/>
        </w:rPr>
        <w:t>Сроки выполнения тестового задания: 7 дн</w:t>
      </w:r>
      <w:bookmarkStart w:id="0" w:name="_GoBack"/>
      <w:bookmarkEnd w:id="0"/>
      <w:r w:rsidRPr="079EA185">
        <w:rPr>
          <w:rFonts w:ascii="Arial" w:eastAsia="Arial" w:hAnsi="Arial" w:cs="Arial"/>
          <w:color w:val="1D1C1D"/>
        </w:rPr>
        <w:t>ей.</w:t>
      </w:r>
      <w:r w:rsidR="00E009DD">
        <w:rPr>
          <w:rFonts w:ascii="Arial" w:eastAsia="Arial" w:hAnsi="Arial" w:cs="Arial"/>
          <w:color w:val="1D1C1D"/>
        </w:rPr>
        <w:t xml:space="preserve"> Если нужно больше времени, напиши нам сколько нужно.</w:t>
      </w:r>
    </w:p>
    <w:p w14:paraId="3E766B64" w14:textId="3A005769" w:rsidR="079EA185" w:rsidRDefault="079EA185" w:rsidP="079EA185">
      <w:pPr>
        <w:rPr>
          <w:rFonts w:ascii="Arial" w:eastAsia="Arial" w:hAnsi="Arial" w:cs="Arial"/>
          <w:color w:val="1D1C1D"/>
        </w:rPr>
      </w:pPr>
      <w:r w:rsidRPr="079EA185">
        <w:rPr>
          <w:rFonts w:ascii="Arial" w:eastAsia="Arial" w:hAnsi="Arial" w:cs="Arial"/>
          <w:color w:val="1D1C1D"/>
        </w:rPr>
        <w:t>Если возникнут вопросы</w:t>
      </w:r>
      <w:r w:rsidR="00E009DD">
        <w:rPr>
          <w:rFonts w:ascii="Arial" w:eastAsia="Arial" w:hAnsi="Arial" w:cs="Arial"/>
          <w:color w:val="1D1C1D"/>
        </w:rPr>
        <w:t>,</w:t>
      </w:r>
      <w:r w:rsidRPr="079EA185">
        <w:rPr>
          <w:rFonts w:ascii="Arial" w:eastAsia="Arial" w:hAnsi="Arial" w:cs="Arial"/>
          <w:color w:val="1D1C1D"/>
        </w:rPr>
        <w:t xml:space="preserve"> пиши </w:t>
      </w:r>
      <w:r w:rsidR="00E009DD" w:rsidRPr="00B479C4">
        <w:rPr>
          <w:rFonts w:ascii="Arial" w:eastAsia="Arial" w:hAnsi="Arial" w:cs="Arial"/>
          <w:b/>
          <w:color w:val="1D1C1D"/>
        </w:rPr>
        <w:t>Ане</w:t>
      </w:r>
      <w:r w:rsidR="00E009DD" w:rsidRPr="00B479C4">
        <w:rPr>
          <w:rFonts w:ascii="Arial" w:eastAsia="Arial" w:hAnsi="Arial" w:cs="Arial"/>
          <w:b/>
          <w:color w:val="1D1C1D"/>
          <w:lang w:val="en-US"/>
        </w:rPr>
        <w:t>(HR)</w:t>
      </w:r>
      <w:r w:rsidRPr="079EA185">
        <w:rPr>
          <w:rFonts w:ascii="Arial" w:eastAsia="Arial" w:hAnsi="Arial" w:cs="Arial"/>
          <w:color w:val="1D1C1D"/>
        </w:rPr>
        <w:t xml:space="preserve"> в любые мессенджеры: 8-923-177-79-79.</w:t>
      </w:r>
    </w:p>
    <w:p w14:paraId="5053D981" w14:textId="77777777" w:rsidR="002F7552" w:rsidRPr="006E0F47" w:rsidRDefault="002F7552" w:rsidP="002E1002">
      <w:pPr>
        <w:spacing w:line="240" w:lineRule="auto"/>
        <w:jc w:val="right"/>
        <w:rPr>
          <w:rStyle w:val="aff1"/>
          <w:lang w:val="en-US"/>
        </w:rPr>
      </w:pPr>
      <w:r>
        <w:t>С уважением,</w:t>
      </w:r>
    </w:p>
    <w:sdt>
      <w:sdtPr>
        <w:rPr>
          <w:b/>
          <w:bCs/>
        </w:rPr>
        <w:alias w:val="Автор"/>
        <w:id w:val="15524260"/>
        <w:placeholder>
          <w:docPart w:val="6B88C8CCDB6B4D39A9BEED6F600AD83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3BCC0307" w14:textId="77777777" w:rsidR="008E1396" w:rsidRDefault="00C34415" w:rsidP="005A6C83">
          <w:pPr>
            <w:spacing w:after="160" w:line="240" w:lineRule="auto"/>
            <w:jc w:val="right"/>
            <w:rPr>
              <w:b/>
              <w:bCs/>
            </w:rPr>
          </w:pPr>
          <w:r>
            <w:rPr>
              <w:b/>
              <w:bCs/>
            </w:rPr>
            <w:t>Николай</w:t>
          </w:r>
          <w:r w:rsidR="002C6439">
            <w:rPr>
              <w:b/>
              <w:bCs/>
            </w:rPr>
            <w:t xml:space="preserve"> </w:t>
          </w:r>
          <w:r>
            <w:rPr>
              <w:b/>
              <w:bCs/>
            </w:rPr>
            <w:t>Макаров</w:t>
          </w:r>
        </w:p>
      </w:sdtContent>
    </w:sdt>
    <w:p w14:paraId="1C9D033B" w14:textId="736AE173" w:rsidR="005A6C83" w:rsidRPr="00834BA8" w:rsidRDefault="007F5B09" w:rsidP="005A6C83">
      <w:pPr>
        <w:spacing w:line="240" w:lineRule="auto"/>
        <w:jc w:val="right"/>
      </w:pPr>
      <w:r>
        <w:t>Технический директор</w:t>
      </w:r>
      <w:r w:rsidR="002F7552">
        <w:t xml:space="preserve"> </w:t>
      </w:r>
    </w:p>
    <w:p w14:paraId="4E91A02F" w14:textId="77777777" w:rsidR="005A6C83" w:rsidRPr="002F7552" w:rsidRDefault="005A6C83" w:rsidP="005A6C83">
      <w:pPr>
        <w:spacing w:line="240" w:lineRule="auto"/>
        <w:jc w:val="right"/>
      </w:pPr>
      <w:r>
        <w:t>к</w:t>
      </w:r>
      <w:r w:rsidR="002F7552">
        <w:t>омпании</w:t>
      </w:r>
      <w:r>
        <w:rPr>
          <w:lang w:val="en-US"/>
        </w:rPr>
        <w:t xml:space="preserve"> </w:t>
      </w:r>
      <w:proofErr w:type="spellStart"/>
      <w:r w:rsidR="002F7552">
        <w:rPr>
          <w:lang w:val="en-US"/>
        </w:rPr>
        <w:t>Brooma</w:t>
      </w:r>
      <w:proofErr w:type="spellEnd"/>
    </w:p>
    <w:sectPr w:rsidR="005A6C83" w:rsidRPr="002F7552" w:rsidSect="00E009DD">
      <w:headerReference w:type="default" r:id="rId10"/>
      <w:footerReference w:type="first" r:id="rId11"/>
      <w:pgSz w:w="11907" w:h="16839" w:code="1"/>
      <w:pgMar w:top="1148" w:right="1050" w:bottom="1148" w:left="1050" w:header="91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01943" w14:textId="77777777" w:rsidR="00607B01" w:rsidRDefault="00607B01">
      <w:pPr>
        <w:spacing w:after="0" w:line="240" w:lineRule="auto"/>
      </w:pPr>
      <w:r>
        <w:separator/>
      </w:r>
    </w:p>
  </w:endnote>
  <w:endnote w:type="continuationSeparator" w:id="0">
    <w:p w14:paraId="6142C1BD" w14:textId="77777777" w:rsidR="00607B01" w:rsidRDefault="0060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759D8" w14:textId="77777777" w:rsidR="002F7552" w:rsidRDefault="002F7552">
    <w:pPr>
      <w:pStyle w:val="a5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0A899D" wp14:editId="5D4DFEE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19870"/>
              <wp:effectExtent l="0" t="0" r="0" b="1498"/>
              <wp:wrapNone/>
              <wp:docPr id="3" name="Прямоугольник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9110" cy="91198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rect id="Прямоугольник 1025" style="position:absolute;margin-left:0;margin-top:0;width:539.3pt;height:718.1pt;z-index:2516592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274320" distR="274320" simplePos="0" relativeHeight="251660288" behindDoc="0" locked="0" layoutInCell="1" allowOverlap="1" wp14:anchorId="1439174D" wp14:editId="6D3F929A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6993255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7175500"/>
              <wp:effectExtent l="0" t="0" r="0" b="0"/>
              <wp:wrapSquare wrapText="bothSides"/>
              <wp:docPr id="7" name="Прямоугольник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755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ADC0F" w14:textId="77777777" w:rsidR="002F7552" w:rsidRDefault="002F755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82600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rect id="_x0000_s1027" style="position:absolute;margin-left:0;margin-top:0;width:10.1pt;height:565pt;z-index:251660288;visibility:visible;mso-wrap-style:square;mso-width-percent:20;mso-height-percent:826;mso-left-percent:1016;mso-top-percent:-25;mso-wrap-distance-left:21.6pt;mso-wrap-distance-top:0;mso-wrap-distance-right:21.6pt;mso-wrap-distance-bottom:0;mso-position-horizontal-relative:margin;mso-position-vertical-relative:margin;mso-width-percent:20;mso-height-percent:826;mso-left-percent:1016;mso-top-percent:-25;mso-width-relative:margin;mso-height-relative:margin;v-text-anchor:top" fillcolor="black [3213]" stroked="f" w14:anchorId="1439174D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">
              <v:textbox>
                <w:txbxContent>
                  <w:p w:rsidR="002F7552" w:rsidRDefault="002F7552" w14:paraId="3C8ADC0F" w14:textId="77777777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E80F8A" wp14:editId="73A8E2B1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6993255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8116570</wp:posOffset>
                  </wp:positionV>
                </mc:Fallback>
              </mc:AlternateContent>
              <wp:extent cx="128270" cy="1954530"/>
              <wp:effectExtent l="0" t="0" r="8890" b="0"/>
              <wp:wrapNone/>
              <wp:docPr id="10" name="Прямоугольник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rgbClr val="7D9CA6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rect id="Прямоугольник 1029" style="position:absolute;margin-left:0;margin-top:0;width:10.1pt;height:153.9pt;z-index:251661312;visibility:visible;mso-wrap-style:square;mso-width-percent:20;mso-height-percent:225;mso-left-percent:1016;mso-top-percent:800;mso-wrap-distance-left:9pt;mso-wrap-distance-top:0;mso-wrap-distance-right:9pt;mso-wrap-distance-bottom:0;mso-position-horizontal-relative:margin;mso-position-vertical-relative:margin;mso-width-percent:20;mso-height-percent:225;mso-left-percent:1016;mso-top-percent:800;mso-width-relative:margin;mso-height-relative:margin;v-text-anchor:top" o:spid="_x0000_s1026" fillcolor="#7d9ca6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118745" distB="118745" distL="114300" distR="0" simplePos="0" relativeHeight="251662336" behindDoc="0" locked="0" layoutInCell="1" allowOverlap="1" wp14:anchorId="310D9E08" wp14:editId="72746AF3">
              <wp:simplePos x="0" y="0"/>
              <mc:AlternateContent>
                <mc:Choice Requires="wp14">
                  <wp:positionH relativeFrom="margin">
                    <wp14:pctPosHOffset>96000</wp14:pctPosHOffset>
                  </wp:positionH>
                </mc:Choice>
                <mc:Fallback>
                  <wp:positionH relativeFrom="page">
                    <wp:posOffset>6644640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8116570</wp:posOffset>
                  </wp:positionV>
                </mc:Fallback>
              </mc:AlternateContent>
              <wp:extent cx="438785" cy="1737360"/>
              <wp:effectExtent l="0" t="0" r="0" b="0"/>
              <wp:wrapSquare wrapText="bothSides"/>
              <wp:docPr id="12" name="Надпись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73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 w:val="0"/>
                              <w:bCs/>
                            </w:rPr>
                            <w:id w:val="-42365095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10-24T00:00:00Z">
                              <w:dateFormat w:val="d.M.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F944FDB" w14:textId="402796C3" w:rsidR="002F7552" w:rsidRDefault="0067032F">
                              <w:pPr>
                                <w:pStyle w:val="ab"/>
                                <w:rPr>
                                  <w:b w:val="0"/>
                                  <w:bCs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</w:rPr>
                                <w:t>24.10</w:t>
                              </w:r>
                              <w:r w:rsidR="00681268">
                                <w:rPr>
                                  <w:b w:val="0"/>
                                  <w:bCs/>
                                </w:rPr>
                                <w:t>.2019</w:t>
                              </w:r>
                            </w:p>
                          </w:sdtContent>
                        </w:sdt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0,0l0,21600,21600,21600,21600,0xe" w14:anchorId="310D9E08">
              <v:stroke joinstyle="miter"/>
              <v:path gradientshapeok="t" o:connecttype="rect"/>
            </v:shapetype>
            <v:shape id="_x041d__x0430__x0434__x043f__x0438__x0441__x044c__x0020_1030" style="position:absolute;margin-left:0;margin-top:0;width:34.55pt;height:136.8pt;z-index:251662336;visibility:visible;mso-wrap-style:square;mso-width-percent:0;mso-height-percent:200;mso-left-percent:960;mso-top-percent:800;mso-wrap-distance-left:9pt;mso-wrap-distance-top:9.35pt;mso-wrap-distance-right:0;mso-wrap-distance-bottom:9.35pt;mso-position-horizontal-relative:margin;mso-position-vertical-relative:margin;mso-width-percent:0;mso-height-percent:200;mso-left-percent:960;mso-top-percent:800;mso-width-relative:margin;mso-height-relative:margin;v-text-anchor:top" o:spid="_x0000_s1028" filled="f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">
              <v:textbox style="layout-flow:vertical">
                <w:txbxContent>
                  <w:sdt>
                    <w:sdtPr>
                      <w:rPr>
                        <w:b w:val="0"/>
                        <w:bCs/>
                      </w:rPr>
                      <w:id w:val="-423650956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9-10-24T00:00:00Z">
                        <w:dateFormat w:val="d.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2F7552" w:rsidRDefault="0067032F" w14:paraId="5F944FDB" w14:textId="402796C3">
                        <w:pPr>
                          <w:pStyle w:val="ab"/>
                          <w:rPr>
                            <w:b w:val="0"/>
                            <w:bCs/>
                          </w:rPr>
                        </w:pPr>
                        <w:r>
                          <w:rPr>
                            <w:b w:val="0"/>
                            <w:bCs/>
                          </w:rPr>
                          <w:t>24.10</w:t>
                        </w:r>
                        <w:r w:rsidR="00681268">
                          <w:rPr>
                            <w:b w:val="0"/>
                            <w:bCs/>
                          </w:rPr>
                          <w:t>.2019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A1E76" w14:textId="77777777" w:rsidR="00607B01" w:rsidRDefault="00607B01">
      <w:pPr>
        <w:spacing w:after="0" w:line="240" w:lineRule="auto"/>
      </w:pPr>
      <w:r>
        <w:separator/>
      </w:r>
    </w:p>
  </w:footnote>
  <w:footnote w:type="continuationSeparator" w:id="0">
    <w:p w14:paraId="226D341A" w14:textId="77777777" w:rsidR="00607B01" w:rsidRDefault="00607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0B13A" w14:textId="7A0D99AC" w:rsidR="002F7552" w:rsidRDefault="002F7552">
    <w:pPr>
      <w:pStyle w:val="a3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F19A52A" wp14:editId="6FD80A7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-2700</wp14:pctPosVOffset>
                  </wp:positionV>
                </mc:Choice>
                <mc:Fallback>
                  <wp:positionV relativeFrom="page">
                    <wp:posOffset>480060</wp:posOffset>
                  </wp:positionV>
                </mc:Fallback>
              </mc:AlternateContent>
              <wp:extent cx="128270" cy="7166610"/>
              <wp:effectExtent l="0" t="0" r="0" b="0"/>
              <wp:wrapNone/>
              <wp:docPr id="16" name="Прямоугольник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6661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37E881" w14:textId="77777777" w:rsidR="002F7552" w:rsidRDefault="002F755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82500</wp14:pctHeight>
              </wp14:sizeRelV>
            </wp:anchor>
          </w:drawing>
        </mc:Choice>
        <mc:Fallback>
          <w:pict>
            <v:rect w14:anchorId="3F19A52A" id="_x041f__x0440__x044f__x043c__x043e__x0443__x0433__x043e__x043b__x044c__x043d__x0438__x043a__x0020_1028" o:spid="_x0000_s1026" style="position:absolute;margin-left:0;margin-top:0;width:10.1pt;height:564.3pt;z-index:251664384;visibility:visible;mso-wrap-style:square;mso-width-percent:20;mso-height-percent:825;mso-left-percent:1015;mso-top-percent:-27;mso-wrap-distance-left:9pt;mso-wrap-distance-top:0;mso-wrap-distance-right:9pt;mso-wrap-distance-bottom:0;mso-position-horizontal-relative:margin;mso-position-vertical-relative:margin;mso-width-percent:20;mso-height-percent:825;mso-left-percent:1015;mso-top-percent:-27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" fillcolor="black [3213]" stroked="f">
              <v:textbox>
                <w:txbxContent>
                  <w:p w14:paraId="7737E881" w14:textId="77777777" w:rsidR="002F7552" w:rsidRDefault="002F7552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sdt>
      <w:sdtPr>
        <w:alias w:val="Организация"/>
        <w:id w:val="207037541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E009DD">
          <w:t xml:space="preserve">     </w:t>
        </w:r>
      </w:sdtContent>
    </w:sdt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C3FFC0" wp14:editId="203756D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80200</wp14:pctPosVOffset>
                  </wp:positionV>
                </mc:Choice>
                <mc:Fallback>
                  <wp:positionV relativeFrom="page">
                    <wp:posOffset>8134985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8" name="Прямоугольник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rect id="Прямоугольник 1029" style="position:absolute;margin-left:0;margin-top:0;width:10.1pt;height:153.9pt;z-index:251665408;visibility:visible;mso-wrap-style:square;mso-width-percent:20;mso-height-percent:225;mso-left-percent:1015;mso-top-percent:802;mso-wrap-distance-left:9pt;mso-wrap-distance-top:0;mso-wrap-distance-right:9pt;mso-wrap-distance-bottom:0;mso-position-horizontal-relative:margin;mso-position-vertical-relative:margin;mso-width-percent:20;mso-height-percent:225;mso-left-percent:1015;mso-top-percent:802;mso-width-relative:margin;mso-height-relative:margin;v-text-anchor:top" o:spid="_x0000_s1026" fillcolor="#d1282e [3215]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611B"/>
    <w:multiLevelType w:val="hybridMultilevel"/>
    <w:tmpl w:val="4A32F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B56E3"/>
    <w:multiLevelType w:val="hybridMultilevel"/>
    <w:tmpl w:val="83EED2FC"/>
    <w:lvl w:ilvl="0" w:tplc="587021E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65D94"/>
    <w:multiLevelType w:val="hybridMultilevel"/>
    <w:tmpl w:val="F9E0D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2698F"/>
    <w:multiLevelType w:val="hybridMultilevel"/>
    <w:tmpl w:val="AAAC0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136FE"/>
    <w:multiLevelType w:val="hybridMultilevel"/>
    <w:tmpl w:val="EDDA4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0651E"/>
    <w:multiLevelType w:val="hybridMultilevel"/>
    <w:tmpl w:val="D9DA0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64D8B"/>
    <w:multiLevelType w:val="hybridMultilevel"/>
    <w:tmpl w:val="F6024C84"/>
    <w:lvl w:ilvl="0" w:tplc="C8D8B560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269B8"/>
    <w:multiLevelType w:val="hybridMultilevel"/>
    <w:tmpl w:val="05260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AB439B"/>
    <w:multiLevelType w:val="hybridMultilevel"/>
    <w:tmpl w:val="B6345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DateAndTime/>
  <w:proofState w:spelling="clean" w:grammar="clean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439"/>
    <w:rsid w:val="000C5428"/>
    <w:rsid w:val="000E6692"/>
    <w:rsid w:val="001070D7"/>
    <w:rsid w:val="0011247A"/>
    <w:rsid w:val="00123267"/>
    <w:rsid w:val="0013748E"/>
    <w:rsid w:val="001847E4"/>
    <w:rsid w:val="001E42D0"/>
    <w:rsid w:val="00220A12"/>
    <w:rsid w:val="002A4D6D"/>
    <w:rsid w:val="002C6439"/>
    <w:rsid w:val="002E1002"/>
    <w:rsid w:val="002F4C50"/>
    <w:rsid w:val="002F7552"/>
    <w:rsid w:val="0031623B"/>
    <w:rsid w:val="00336AC2"/>
    <w:rsid w:val="00345B07"/>
    <w:rsid w:val="00380750"/>
    <w:rsid w:val="00411711"/>
    <w:rsid w:val="00436F57"/>
    <w:rsid w:val="00443446"/>
    <w:rsid w:val="00463413"/>
    <w:rsid w:val="0048384C"/>
    <w:rsid w:val="004845D4"/>
    <w:rsid w:val="004910DF"/>
    <w:rsid w:val="004A5D52"/>
    <w:rsid w:val="004E6258"/>
    <w:rsid w:val="005A6C83"/>
    <w:rsid w:val="00607B01"/>
    <w:rsid w:val="0067032F"/>
    <w:rsid w:val="00681268"/>
    <w:rsid w:val="006A7035"/>
    <w:rsid w:val="006D303A"/>
    <w:rsid w:val="006E0F47"/>
    <w:rsid w:val="007443D8"/>
    <w:rsid w:val="00754BD7"/>
    <w:rsid w:val="007649C6"/>
    <w:rsid w:val="007C0962"/>
    <w:rsid w:val="007F5B09"/>
    <w:rsid w:val="00834BA8"/>
    <w:rsid w:val="00853EBD"/>
    <w:rsid w:val="00881967"/>
    <w:rsid w:val="008944A4"/>
    <w:rsid w:val="008A51EF"/>
    <w:rsid w:val="008E1396"/>
    <w:rsid w:val="009002C7"/>
    <w:rsid w:val="00941856"/>
    <w:rsid w:val="00995B5E"/>
    <w:rsid w:val="009C53B4"/>
    <w:rsid w:val="00B479C4"/>
    <w:rsid w:val="00B55654"/>
    <w:rsid w:val="00C015F1"/>
    <w:rsid w:val="00C21A95"/>
    <w:rsid w:val="00C34415"/>
    <w:rsid w:val="00C503A3"/>
    <w:rsid w:val="00CA10E0"/>
    <w:rsid w:val="00CB7448"/>
    <w:rsid w:val="00D83D70"/>
    <w:rsid w:val="00D93A76"/>
    <w:rsid w:val="00E009DD"/>
    <w:rsid w:val="00E148AB"/>
    <w:rsid w:val="00EE2CF8"/>
    <w:rsid w:val="00F206B1"/>
    <w:rsid w:val="00FC1F38"/>
    <w:rsid w:val="079EA185"/>
    <w:rsid w:val="2B7B21FB"/>
    <w:rsid w:val="34B7D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79CC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customStyle="1" w:styleId="a7">
    <w:name w:val="Название организации"/>
    <w:basedOn w:val="a"/>
    <w:pPr>
      <w:spacing w:before="960"/>
    </w:pPr>
    <w:rPr>
      <w:rFonts w:asciiTheme="majorHAnsi" w:hAnsiTheme="majorHAnsi"/>
      <w:caps/>
      <w:color w:val="000000" w:themeColor="text1"/>
      <w:spacing w:val="-10"/>
      <w:sz w:val="28"/>
    </w:rPr>
  </w:style>
  <w:style w:type="paragraph" w:customStyle="1" w:styleId="a8">
    <w:name w:val="Адрес получателя"/>
    <w:basedOn w:val="a"/>
    <w:pPr>
      <w:spacing w:after="120"/>
    </w:pPr>
  </w:style>
  <w:style w:type="paragraph" w:styleId="a9">
    <w:name w:val="Salutation"/>
    <w:basedOn w:val="a"/>
    <w:next w:val="a"/>
    <w:link w:val="aa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aa">
    <w:name w:val="Приветствие Знак"/>
    <w:basedOn w:val="a0"/>
    <w:link w:val="a9"/>
    <w:uiPriority w:val="99"/>
    <w:rPr>
      <w:rFonts w:asciiTheme="majorHAnsi" w:hAnsiTheme="majorHAnsi"/>
      <w:caps/>
      <w:color w:val="D1282E" w:themeColor="text2"/>
      <w:spacing w:val="-10"/>
      <w:sz w:val="28"/>
    </w:rPr>
  </w:style>
  <w:style w:type="paragraph" w:styleId="ab">
    <w:name w:val="Date"/>
    <w:basedOn w:val="a"/>
    <w:next w:val="a"/>
    <w:link w:val="ac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ac">
    <w:name w:val="Дата Знак"/>
    <w:basedOn w:val="a0"/>
    <w:link w:val="ab"/>
    <w:uiPriority w:val="99"/>
    <w:rPr>
      <w:b/>
      <w:color w:val="000000" w:themeColor="text1"/>
      <w:sz w:val="32"/>
    </w:rPr>
  </w:style>
  <w:style w:type="paragraph" w:styleId="ad">
    <w:name w:val="Closing"/>
    <w:basedOn w:val="a"/>
    <w:link w:val="ae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ae">
    <w:name w:val="Прощание Знак"/>
    <w:basedOn w:val="a0"/>
    <w:link w:val="ad"/>
    <w:uiPriority w:val="99"/>
    <w:rPr>
      <w:rFonts w:asciiTheme="majorHAnsi" w:hAnsiTheme="majorHAnsi"/>
      <w:caps/>
      <w:color w:val="7A7A7A" w:themeColor="accent1"/>
      <w:spacing w:val="-10"/>
      <w:sz w:val="28"/>
    </w:rPr>
  </w:style>
  <w:style w:type="paragraph" w:styleId="af">
    <w:name w:val="Balloon Text"/>
    <w:basedOn w:val="a"/>
    <w:link w:val="af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f1">
    <w:name w:val="caption"/>
    <w:basedOn w:val="a"/>
    <w:next w:val="a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af3">
    <w:name w:val="Название Знак"/>
    <w:basedOn w:val="a0"/>
    <w:link w:val="af2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af4">
    <w:name w:val="Subtitle"/>
    <w:basedOn w:val="a"/>
    <w:next w:val="a"/>
    <w:link w:val="af5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af5">
    <w:name w:val="Подзаголовок Знак"/>
    <w:basedOn w:val="a0"/>
    <w:link w:val="af4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af6">
    <w:name w:val="Strong"/>
    <w:basedOn w:val="a0"/>
    <w:uiPriority w:val="22"/>
    <w:qFormat/>
    <w:rPr>
      <w:b/>
      <w:bCs/>
    </w:rPr>
  </w:style>
  <w:style w:type="character" w:styleId="af7">
    <w:name w:val="Emphasis"/>
    <w:basedOn w:val="a0"/>
    <w:uiPriority w:val="20"/>
    <w:qFormat/>
    <w:rPr>
      <w:i/>
      <w:iCs/>
    </w:rPr>
  </w:style>
  <w:style w:type="paragraph" w:styleId="af8">
    <w:name w:val="No Spacing"/>
    <w:link w:val="af9"/>
    <w:uiPriority w:val="99"/>
    <w:qFormat/>
    <w:pPr>
      <w:spacing w:after="0" w:line="240" w:lineRule="auto"/>
    </w:pPr>
  </w:style>
  <w:style w:type="character" w:customStyle="1" w:styleId="af9">
    <w:name w:val="Без интервала Знак"/>
    <w:basedOn w:val="a0"/>
    <w:link w:val="af8"/>
    <w:uiPriority w:val="99"/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7A7A7A" w:themeColor="accent1"/>
      <w:sz w:val="28"/>
    </w:rPr>
  </w:style>
  <w:style w:type="paragraph" w:styleId="afb">
    <w:name w:val="Intense Quote"/>
    <w:basedOn w:val="a"/>
    <w:next w:val="a"/>
    <w:link w:val="afc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fc">
    <w:name w:val="Выделенная цитата Знак"/>
    <w:basedOn w:val="a0"/>
    <w:link w:val="afb"/>
    <w:uiPriority w:val="30"/>
    <w:rPr>
      <w:b/>
      <w:bCs/>
      <w:i/>
      <w:iCs/>
      <w:color w:val="7F7F7F" w:themeColor="text1" w:themeTint="80"/>
      <w:sz w:val="26"/>
    </w:rPr>
  </w:style>
  <w:style w:type="character" w:styleId="afd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e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ff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f0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f1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aff2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f3">
    <w:name w:val="Placeholder Text"/>
    <w:basedOn w:val="a0"/>
    <w:uiPriority w:val="99"/>
    <w:semiHidden/>
    <w:rPr>
      <w:color w:val="808080"/>
    </w:rPr>
  </w:style>
  <w:style w:type="character" w:styleId="aff4">
    <w:name w:val="Hyperlink"/>
    <w:basedOn w:val="a0"/>
    <w:uiPriority w:val="99"/>
    <w:unhideWhenUsed/>
    <w:rsid w:val="002C6439"/>
    <w:rPr>
      <w:color w:val="CC9900" w:themeColor="hyperlink"/>
      <w:u w:val="single"/>
    </w:rPr>
  </w:style>
  <w:style w:type="paragraph" w:customStyle="1" w:styleId="Headertext">
    <w:name w:val="Header text"/>
    <w:basedOn w:val="a3"/>
    <w:qFormat/>
    <w:rsid w:val="002C6439"/>
    <w:pPr>
      <w:tabs>
        <w:tab w:val="clear" w:pos="4680"/>
        <w:tab w:val="clear" w:pos="9360"/>
        <w:tab w:val="center" w:pos="4962"/>
        <w:tab w:val="right" w:pos="9072"/>
      </w:tabs>
      <w:ind w:right="-2"/>
      <w:jc w:val="right"/>
    </w:pPr>
    <w:rPr>
      <w:rFonts w:ascii="Arial Narrow" w:eastAsia="Calibri" w:hAnsi="Arial Narrow" w:cs="Arial"/>
      <w:noProof/>
      <w:color w:val="96002B"/>
      <w:sz w:val="24"/>
      <w:szCs w:val="24"/>
    </w:rPr>
  </w:style>
  <w:style w:type="character" w:styleId="aff5">
    <w:name w:val="FollowedHyperlink"/>
    <w:basedOn w:val="a0"/>
    <w:uiPriority w:val="99"/>
    <w:semiHidden/>
    <w:unhideWhenUsed/>
    <w:rsid w:val="002F4C50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Essentia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70EEA1ADB44A74B25B1578147B4B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A625E3-9D05-41AA-BBF3-CB453B13772E}"/>
      </w:docPartPr>
      <w:docPartBody>
        <w:p w:rsidR="00B34DC1" w:rsidRDefault="00B34DC1">
          <w:pPr>
            <w:pStyle w:val="5670EEA1ADB44A74B25B1578147B4BE2"/>
          </w:pPr>
          <w:r>
            <w:t>[Введите адрес организации отправителя]</w:t>
          </w:r>
        </w:p>
      </w:docPartBody>
    </w:docPart>
    <w:docPart>
      <w:docPartPr>
        <w:name w:val="6B88C8CCDB6B4D39A9BEED6F600AD8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A7946C-6F08-46C4-9869-7B89EEF3EE08}"/>
      </w:docPartPr>
      <w:docPartBody>
        <w:p w:rsidR="00B34DC1" w:rsidRDefault="00B34DC1">
          <w:pPr>
            <w:pStyle w:val="6B88C8CCDB6B4D39A9BEED6F600AD83D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5C0394038ACD41CFB041AFEBF77ACF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940A9F-3D16-4022-8711-8976CCA32145}"/>
      </w:docPartPr>
      <w:docPartBody>
        <w:p w:rsidR="00B34DC1" w:rsidRDefault="00B34DC1" w:rsidP="00B34DC1">
          <w:pPr>
            <w:pStyle w:val="5C0394038ACD41CFB041AFEBF77ACF04"/>
          </w:pPr>
          <w:r w:rsidRPr="00500274">
            <w:rPr>
              <w:rStyle w:val="a3"/>
              <w:lang w:val="en-US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DC1"/>
    <w:rsid w:val="0008168D"/>
    <w:rsid w:val="0008192A"/>
    <w:rsid w:val="001875E3"/>
    <w:rsid w:val="00391401"/>
    <w:rsid w:val="004708DC"/>
    <w:rsid w:val="0051091D"/>
    <w:rsid w:val="0053304B"/>
    <w:rsid w:val="005F0490"/>
    <w:rsid w:val="00601B41"/>
    <w:rsid w:val="0060786A"/>
    <w:rsid w:val="00693809"/>
    <w:rsid w:val="007B0D09"/>
    <w:rsid w:val="007D6E92"/>
    <w:rsid w:val="007E6689"/>
    <w:rsid w:val="00886187"/>
    <w:rsid w:val="008A0234"/>
    <w:rsid w:val="00947AA3"/>
    <w:rsid w:val="00A1036F"/>
    <w:rsid w:val="00B34DC1"/>
    <w:rsid w:val="00C32AF1"/>
    <w:rsid w:val="00CD42B4"/>
    <w:rsid w:val="00CE132A"/>
    <w:rsid w:val="00CF00E8"/>
    <w:rsid w:val="00E82A44"/>
    <w:rsid w:val="00E94DE0"/>
    <w:rsid w:val="00F0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7D6FD0E9AB4EA8A1C6E5FF6991F05F">
    <w:name w:val="787D6FD0E9AB4EA8A1C6E5FF6991F05F"/>
  </w:style>
  <w:style w:type="paragraph" w:customStyle="1" w:styleId="5670EEA1ADB44A74B25B1578147B4BE2">
    <w:name w:val="5670EEA1ADB44A74B25B1578147B4BE2"/>
  </w:style>
  <w:style w:type="paragraph" w:customStyle="1" w:styleId="C7994989E85C4B2AAD55F9B6BF5BDFF1">
    <w:name w:val="C7994989E85C4B2AAD55F9B6BF5BDFF1"/>
  </w:style>
  <w:style w:type="paragraph" w:customStyle="1" w:styleId="D7CA169117284E3490F1B864C1022842">
    <w:name w:val="D7CA169117284E3490F1B864C1022842"/>
  </w:style>
  <w:style w:type="paragraph" w:customStyle="1" w:styleId="532CE9CB9659424387651A103012AD4B">
    <w:name w:val="532CE9CB9659424387651A103012AD4B"/>
  </w:style>
  <w:style w:type="paragraph" w:customStyle="1" w:styleId="619CBACF714B4E329EA26E4F8E367250">
    <w:name w:val="619CBACF714B4E329EA26E4F8E367250"/>
  </w:style>
  <w:style w:type="paragraph" w:customStyle="1" w:styleId="E3928E2995A44BAFBB5A053520A9E96E">
    <w:name w:val="E3928E2995A44BAFBB5A053520A9E96E"/>
  </w:style>
  <w:style w:type="paragraph" w:customStyle="1" w:styleId="6B88C8CCDB6B4D39A9BEED6F600AD83D">
    <w:name w:val="6B88C8CCDB6B4D39A9BEED6F600AD83D"/>
  </w:style>
  <w:style w:type="paragraph" w:customStyle="1" w:styleId="34C21FBE066B46E0849FECB60B970B17">
    <w:name w:val="34C21FBE066B46E0849FECB60B970B17"/>
  </w:style>
  <w:style w:type="character" w:styleId="a3">
    <w:name w:val="Placeholder Text"/>
    <w:basedOn w:val="a0"/>
    <w:uiPriority w:val="99"/>
    <w:semiHidden/>
    <w:rsid w:val="00B34DC1"/>
    <w:rPr>
      <w:color w:val="808080"/>
    </w:rPr>
  </w:style>
  <w:style w:type="paragraph" w:customStyle="1" w:styleId="5C0394038ACD41CFB041AFEBF77ACF04">
    <w:name w:val="5C0394038ACD41CFB041AFEBF77ACF04"/>
    <w:rsid w:val="00B34DC1"/>
  </w:style>
  <w:style w:type="paragraph" w:customStyle="1" w:styleId="E2C7CC0B132A466A96268261D3CC1558">
    <w:name w:val="E2C7CC0B132A466A96268261D3CC1558"/>
    <w:rsid w:val="00B34DC1"/>
  </w:style>
  <w:style w:type="paragraph" w:customStyle="1" w:styleId="A03195006A644858A4B83183CA5E15DA">
    <w:name w:val="A03195006A644858A4B83183CA5E15DA"/>
    <w:rsid w:val="00B34DC1"/>
  </w:style>
  <w:style w:type="paragraph" w:customStyle="1" w:styleId="1D8F74F0D32441F6A74D5DEE0DA98107">
    <w:name w:val="1D8F74F0D32441F6A74D5DEE0DA98107"/>
    <w:rsid w:val="00B34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2019-10-24T00:00:00</PublishDate>
  <Abstract/>
  <CompanyAddress>ПРЕДЛОЖЕНИЕ О ТРУДОУСТРОЙСТВЕ</CompanyAddress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E484E3-3457-5F4C-9854-6160D07B3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Office\Templates\1049\EssentialLetter.dotx</Template>
  <TotalTime>7</TotalTime>
  <Pages>1</Pages>
  <Words>191</Words>
  <Characters>1089</Characters>
  <Application>Microsoft Macintosh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Макаров</dc:creator>
  <cp:lastModifiedBy>Пользователь Microsoft Office</cp:lastModifiedBy>
  <cp:revision>9</cp:revision>
  <cp:lastPrinted>2019-10-24T05:32:00Z</cp:lastPrinted>
  <dcterms:created xsi:type="dcterms:W3CDTF">2019-10-24T05:32:00Z</dcterms:created>
  <dcterms:modified xsi:type="dcterms:W3CDTF">2020-01-23T10:26:00Z</dcterms:modified>
</cp:coreProperties>
</file>